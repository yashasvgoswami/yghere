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1710"/>
        <w:gridCol w:w="450"/>
        <w:gridCol w:w="3600"/>
        <w:gridCol w:w="2880"/>
      </w:tblGrid>
      <w:tr w:rsidR="004B4147" w:rsidRPr="004B4147" w14:paraId="50B2DC07" w14:textId="77777777" w:rsidTr="00A21AF8">
        <w:tc>
          <w:tcPr>
            <w:tcW w:w="2160" w:type="dxa"/>
            <w:gridSpan w:val="2"/>
          </w:tcPr>
          <w:p w14:paraId="3D7F0F74" w14:textId="18A8CD3D" w:rsidR="004B4147" w:rsidRPr="004B4147" w:rsidRDefault="004B4147" w:rsidP="004B4147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27762FDC" wp14:editId="01F99B18">
                      <wp:extent cx="1200150" cy="772886"/>
                      <wp:effectExtent l="0" t="0" r="0" b="825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8A9C223" w14:textId="7D4E1E89" w:rsidR="004B4147" w:rsidRDefault="008D4795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Y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445EF99" w14:textId="59A4E532" w:rsidR="004B4147" w:rsidRPr="008D4795" w:rsidRDefault="008D4795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  <w:lang w:val="en-IN"/>
                                      </w:rPr>
                                    </w:pPr>
                                    <w:r>
                                      <w:rPr>
                                        <w:lang w:val="en-IN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762FDC" id="Group 130" o:spid="_x0000_s1026" style="width:94.5pt;height:60.85pt;mso-position-horizontal-relative:char;mso-position-vertical-relative:line" coordorigin="-476,-190" coordsize="12001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14:paraId="78A9C223" w14:textId="7D4E1E89" w:rsidR="004B4147" w:rsidRDefault="008D4795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Y</w:t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14:paraId="7445EF99" w14:textId="59A4E532" w:rsidR="004B4147" w:rsidRPr="008D4795" w:rsidRDefault="008D4795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  <v:line id="Straight Connector 7" o:spid="_x0000_s1029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gridSpan w:val="4"/>
            <w:tcBorders>
              <w:bottom w:val="single" w:sz="4" w:space="0" w:color="FFFFFF" w:themeColor="background1"/>
            </w:tcBorders>
          </w:tcPr>
          <w:p w14:paraId="4E80B25A" w14:textId="09A0B18A" w:rsidR="004B4147" w:rsidRDefault="008D4795" w:rsidP="004B4147">
            <w:pPr>
              <w:pStyle w:val="Title"/>
            </w:pPr>
            <w:r>
              <w:t>Yashasvi</w:t>
            </w:r>
          </w:p>
          <w:p w14:paraId="3A46FF09" w14:textId="067E0D31" w:rsidR="004B4147" w:rsidRPr="004B4147" w:rsidRDefault="008D4795" w:rsidP="00A21AF8">
            <w:pPr>
              <w:pStyle w:val="Subtitle"/>
            </w:pPr>
            <w:r>
              <w:t>Goswami</w:t>
            </w:r>
          </w:p>
        </w:tc>
      </w:tr>
      <w:tr w:rsidR="00A21AF8" w:rsidRPr="004B4147" w14:paraId="6E920A2A" w14:textId="77777777" w:rsidTr="007772B1">
        <w:tc>
          <w:tcPr>
            <w:tcW w:w="2160" w:type="dxa"/>
            <w:gridSpan w:val="2"/>
          </w:tcPr>
          <w:p w14:paraId="78AFD7A0" w14:textId="77777777" w:rsidR="00A21AF8" w:rsidRPr="004B4147" w:rsidRDefault="00A21AF8" w:rsidP="000161E1"/>
        </w:tc>
        <w:tc>
          <w:tcPr>
            <w:tcW w:w="8640" w:type="dxa"/>
            <w:gridSpan w:val="4"/>
            <w:tcBorders>
              <w:top w:val="single" w:sz="4" w:space="0" w:color="FFFFFF" w:themeColor="background1"/>
            </w:tcBorders>
          </w:tcPr>
          <w:p w14:paraId="0CF00239" w14:textId="44F4E9F3" w:rsidR="00A21AF8" w:rsidRPr="004B4147" w:rsidRDefault="008D4795" w:rsidP="00A21AF8">
            <w:pPr>
              <w:pStyle w:val="Jobtitle"/>
            </w:pPr>
            <w:r>
              <w:t>Website Developer</w:t>
            </w:r>
          </w:p>
        </w:tc>
      </w:tr>
      <w:tr w:rsidR="007772B1" w:rsidRPr="004B4147" w14:paraId="6339BCFF" w14:textId="77777777" w:rsidTr="00C777FF">
        <w:trPr>
          <w:trHeight w:val="720"/>
        </w:trPr>
        <w:tc>
          <w:tcPr>
            <w:tcW w:w="2160" w:type="dxa"/>
            <w:gridSpan w:val="2"/>
          </w:tcPr>
          <w:p w14:paraId="739CD5B4" w14:textId="77777777" w:rsidR="007772B1" w:rsidRPr="004B4147" w:rsidRDefault="007772B1" w:rsidP="00A21AF8"/>
        </w:tc>
        <w:tc>
          <w:tcPr>
            <w:tcW w:w="8640" w:type="dxa"/>
            <w:gridSpan w:val="4"/>
          </w:tcPr>
          <w:p w14:paraId="62BF62AF" w14:textId="192223B6" w:rsidR="007772B1" w:rsidRDefault="007772B1" w:rsidP="00A21AF8">
            <w:pPr>
              <w:pStyle w:val="Jobtitle"/>
            </w:pPr>
          </w:p>
        </w:tc>
      </w:tr>
      <w:tr w:rsidR="00487FA4" w:rsidRPr="00997E86" w14:paraId="303DB4AE" w14:textId="77777777" w:rsidTr="00452292">
        <w:tc>
          <w:tcPr>
            <w:tcW w:w="540" w:type="dxa"/>
            <w:vAlign w:val="center"/>
          </w:tcPr>
          <w:p w14:paraId="39147248" w14:textId="77777777"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1E06638" wp14:editId="68BE249E">
                      <wp:extent cx="213066" cy="213066"/>
                      <wp:effectExtent l="0" t="0" r="0" b="0"/>
                      <wp:docPr id="131" name="Group 131" descr="Icon Phone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B88288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6071005B" w14:textId="43733297" w:rsidR="00BF0DAF" w:rsidRPr="00B03ED5" w:rsidRDefault="00694E49" w:rsidP="00BF0DAF">
            <w:pPr>
              <w:pStyle w:val="Contact"/>
            </w:pPr>
            <w:r>
              <w:t xml:space="preserve">+1 </w:t>
            </w:r>
            <w:r w:rsidR="008D4795">
              <w:t>6472259784</w:t>
            </w:r>
          </w:p>
        </w:tc>
        <w:tc>
          <w:tcPr>
            <w:tcW w:w="450" w:type="dxa"/>
          </w:tcPr>
          <w:p w14:paraId="6A2798D8" w14:textId="77777777" w:rsidR="00BF0DAF" w:rsidRPr="00997E86" w:rsidRDefault="00BF0DAF" w:rsidP="00BF0DAF"/>
        </w:tc>
        <w:tc>
          <w:tcPr>
            <w:tcW w:w="6480" w:type="dxa"/>
            <w:gridSpan w:val="2"/>
            <w:vMerge w:val="restart"/>
          </w:tcPr>
          <w:sdt>
            <w:sdtPr>
              <w:id w:val="1958058710"/>
              <w:placeholder>
                <w:docPart w:val="E1FB08AA5F824D70B08579DA5265218C"/>
              </w:placeholder>
              <w:temporary/>
              <w:showingPlcHdr/>
              <w15:appearance w15:val="hidden"/>
            </w:sdtPr>
            <w:sdtEndPr/>
            <w:sdtContent>
              <w:p w14:paraId="0C1F84FE" w14:textId="0411511E" w:rsidR="00BF0DAF" w:rsidRPr="00997E86" w:rsidRDefault="00BF0DAF" w:rsidP="00BF0DAF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487FA4" w:rsidRPr="00997E86" w14:paraId="65923A89" w14:textId="77777777" w:rsidTr="00452292">
        <w:tc>
          <w:tcPr>
            <w:tcW w:w="540" w:type="dxa"/>
            <w:vAlign w:val="center"/>
          </w:tcPr>
          <w:p w14:paraId="4A4937B9" w14:textId="77777777"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618FBD07" wp14:editId="6253AA81">
                      <wp:extent cx="213066" cy="213066"/>
                      <wp:effectExtent l="0" t="0" r="0" b="0"/>
                      <wp:docPr id="137" name="Group 137" descr="Icon Email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B746FD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">
                        <v:imagedata r:id="rId15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75EB9D1B" w14:textId="28D7186B" w:rsidR="00BF0DAF" w:rsidRPr="00B03ED5" w:rsidRDefault="008D4795" w:rsidP="00BF0DAF">
            <w:pPr>
              <w:pStyle w:val="Contact"/>
            </w:pPr>
            <w:r>
              <w:t>Yashasvig43@gmail.com</w:t>
            </w:r>
          </w:p>
        </w:tc>
        <w:tc>
          <w:tcPr>
            <w:tcW w:w="450" w:type="dxa"/>
          </w:tcPr>
          <w:p w14:paraId="6AF6FA09" w14:textId="77777777" w:rsidR="00BF0DAF" w:rsidRPr="00997E86" w:rsidRDefault="00BF0DAF" w:rsidP="00BF0DAF"/>
        </w:tc>
        <w:tc>
          <w:tcPr>
            <w:tcW w:w="6480" w:type="dxa"/>
            <w:gridSpan w:val="2"/>
            <w:vMerge/>
          </w:tcPr>
          <w:p w14:paraId="1FE31465" w14:textId="77777777" w:rsidR="00BF0DAF" w:rsidRPr="00997E86" w:rsidRDefault="00BF0DAF" w:rsidP="00BF0DAF"/>
        </w:tc>
      </w:tr>
      <w:tr w:rsidR="00487FA4" w:rsidRPr="00CD2FD2" w14:paraId="5BB5C92B" w14:textId="77777777" w:rsidTr="00452292">
        <w:trPr>
          <w:trHeight w:val="432"/>
        </w:trPr>
        <w:tc>
          <w:tcPr>
            <w:tcW w:w="540" w:type="dxa"/>
            <w:vAlign w:val="center"/>
          </w:tcPr>
          <w:p w14:paraId="35DC7D6D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EC10575" wp14:editId="0DFB373E">
                      <wp:extent cx="213066" cy="213066"/>
                      <wp:effectExtent l="0" t="0" r="0" b="0"/>
                      <wp:docPr id="140" name="Group 140" descr="Icon Location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3780B6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18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66C48866" w14:textId="0A9DB2E2" w:rsidR="00CD2FD2" w:rsidRPr="00B03ED5" w:rsidRDefault="00694E49" w:rsidP="00CD2FD2">
            <w:pPr>
              <w:pStyle w:val="Contact"/>
            </w:pPr>
            <w:r>
              <w:t>Toronto, Ontario</w:t>
            </w:r>
          </w:p>
        </w:tc>
        <w:tc>
          <w:tcPr>
            <w:tcW w:w="450" w:type="dxa"/>
          </w:tcPr>
          <w:p w14:paraId="1CB1AE0A" w14:textId="77777777" w:rsidR="00CD2FD2" w:rsidRPr="00997E86" w:rsidRDefault="00CD2FD2" w:rsidP="00CD2FD2"/>
        </w:tc>
        <w:tc>
          <w:tcPr>
            <w:tcW w:w="360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676E6835" w14:textId="3B7ABA3D" w:rsidR="00CD2FD2" w:rsidRPr="00430159" w:rsidRDefault="00430159" w:rsidP="00CD2FD2">
            <w:pPr>
              <w:pStyle w:val="Introduction"/>
              <w:rPr>
                <w:sz w:val="24"/>
                <w:szCs w:val="24"/>
              </w:rPr>
            </w:pPr>
            <w:r w:rsidRPr="00430159">
              <w:rPr>
                <w:sz w:val="24"/>
                <w:szCs w:val="24"/>
              </w:rPr>
              <w:t xml:space="preserve">Passionate website designer and </w:t>
            </w:r>
            <w:r w:rsidRPr="00430159">
              <w:rPr>
                <w:sz w:val="24"/>
                <w:szCs w:val="24"/>
              </w:rPr>
              <w:t>developer</w:t>
            </w:r>
            <w:r w:rsidR="004203DC">
              <w:rPr>
                <w:sz w:val="24"/>
                <w:szCs w:val="24"/>
              </w:rPr>
              <w:t xml:space="preserve"> with </w:t>
            </w:r>
            <w:r w:rsidR="004203DC" w:rsidRPr="00430159">
              <w:rPr>
                <w:sz w:val="24"/>
                <w:szCs w:val="24"/>
              </w:rPr>
              <w:t>experience</w:t>
            </w:r>
            <w:r w:rsidRPr="00430159">
              <w:rPr>
                <w:sz w:val="24"/>
                <w:szCs w:val="24"/>
              </w:rPr>
              <w:t xml:space="preserve"> in </w:t>
            </w:r>
            <w:r w:rsidR="004203DC">
              <w:rPr>
                <w:sz w:val="24"/>
                <w:szCs w:val="24"/>
              </w:rPr>
              <w:t>various Technologies</w:t>
            </w:r>
            <w:r w:rsidRPr="00430159">
              <w:rPr>
                <w:sz w:val="24"/>
                <w:szCs w:val="24"/>
              </w:rPr>
              <w:t xml:space="preserve">. </w:t>
            </w:r>
            <w:r w:rsidR="004203DC">
              <w:rPr>
                <w:sz w:val="24"/>
                <w:szCs w:val="24"/>
              </w:rPr>
              <w:t>W</w:t>
            </w:r>
            <w:r w:rsidRPr="00430159">
              <w:rPr>
                <w:sz w:val="24"/>
                <w:szCs w:val="24"/>
              </w:rPr>
              <w:t xml:space="preserve">orked on several </w:t>
            </w:r>
            <w:r w:rsidR="004203DC" w:rsidRPr="00430159">
              <w:rPr>
                <w:sz w:val="24"/>
                <w:szCs w:val="24"/>
              </w:rPr>
              <w:t>projects</w:t>
            </w:r>
            <w:r w:rsidR="004203DC">
              <w:rPr>
                <w:sz w:val="24"/>
                <w:szCs w:val="24"/>
              </w:rPr>
              <w:t xml:space="preserve"> including Education and Transport Industry. </w:t>
            </w:r>
          </w:p>
        </w:tc>
        <w:tc>
          <w:tcPr>
            <w:tcW w:w="288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11A0AA66" w14:textId="6C1F1C96" w:rsidR="00CD2FD2" w:rsidRPr="00CD2FD2" w:rsidRDefault="00487FA4" w:rsidP="00CD2FD2">
            <w:pPr>
              <w:rPr>
                <w:lang w:val="it-I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91440" distB="91440" distL="114300" distR="114300" simplePos="0" relativeHeight="251659264" behindDoc="1" locked="0" layoutInCell="1" allowOverlap="1" wp14:anchorId="29E75502" wp14:editId="6785455C">
                      <wp:simplePos x="0" y="0"/>
                      <wp:positionH relativeFrom="page">
                        <wp:posOffset>114300</wp:posOffset>
                      </wp:positionH>
                      <wp:positionV relativeFrom="paragraph">
                        <wp:posOffset>1905</wp:posOffset>
                      </wp:positionV>
                      <wp:extent cx="1706880" cy="1202055"/>
                      <wp:effectExtent l="0" t="0" r="0" b="0"/>
                      <wp:wrapThrough wrapText="bothSides">
                        <wp:wrapPolygon edited="0">
                          <wp:start x="723" y="0"/>
                          <wp:lineTo x="723" y="21223"/>
                          <wp:lineTo x="20732" y="21223"/>
                          <wp:lineTo x="20732" y="0"/>
                          <wp:lineTo x="723" y="0"/>
                        </wp:wrapPolygon>
                      </wp:wrapThrough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6880" cy="12020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624EFB" w14:textId="061371CA" w:rsidR="00487FA4" w:rsidRPr="00487FA4" w:rsidRDefault="00487FA4">
                                  <w:pPr>
                                    <w:pBdr>
                                      <w:top w:val="single" w:sz="24" w:space="8" w:color="1D3251" w:themeColor="accent1"/>
                                      <w:bottom w:val="single" w:sz="24" w:space="8" w:color="1D3251" w:themeColor="accent1"/>
                                    </w:pBdr>
                                    <w:spacing w:after="0"/>
                                    <w:rPr>
                                      <w:i/>
                                      <w:iCs/>
                                      <w:color w:val="1D3251" w:themeColor="accent1"/>
                                      <w:sz w:val="24"/>
                                      <w:szCs w:val="24"/>
                                      <w:u w:val="single"/>
                                      <w:lang w:val="en-IN"/>
                                    </w:rPr>
                                  </w:pPr>
                                  <w:r w:rsidRPr="00487FA4">
                                    <w:rPr>
                                      <w:i/>
                                      <w:iCs/>
                                      <w:color w:val="1D3251" w:themeColor="accent1"/>
                                      <w:sz w:val="24"/>
                                      <w:szCs w:val="24"/>
                                      <w:u w:val="single"/>
                                      <w:lang w:val="en-IN"/>
                                    </w:rPr>
                                    <w:t>Skills and Abilities</w:t>
                                  </w:r>
                                </w:p>
                                <w:p w14:paraId="3301161E" w14:textId="24637A48" w:rsidR="00487FA4" w:rsidRDefault="00487FA4">
                                  <w:pPr>
                                    <w:pBdr>
                                      <w:top w:val="single" w:sz="24" w:space="8" w:color="1D3251" w:themeColor="accent1"/>
                                      <w:bottom w:val="single" w:sz="24" w:space="8" w:color="1D3251" w:themeColor="accent1"/>
                                    </w:pBdr>
                                    <w:spacing w:after="0"/>
                                    <w:rPr>
                                      <w:i/>
                                      <w:iCs/>
                                      <w:color w:val="1D3251" w:themeColor="accent1"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1D3251" w:themeColor="accent1"/>
                                      <w:sz w:val="24"/>
                                      <w:szCs w:val="24"/>
                                      <w:lang w:val="en-IN"/>
                                    </w:rPr>
                                    <w:t>Hard-Working, Friendly</w:t>
                                  </w:r>
                                </w:p>
                                <w:p w14:paraId="70C17B47" w14:textId="01FB096F" w:rsidR="00487FA4" w:rsidRPr="00487FA4" w:rsidRDefault="00487FA4">
                                  <w:pPr>
                                    <w:pBdr>
                                      <w:top w:val="single" w:sz="24" w:space="8" w:color="1D3251" w:themeColor="accent1"/>
                                      <w:bottom w:val="single" w:sz="24" w:space="8" w:color="1D3251" w:themeColor="accent1"/>
                                    </w:pBdr>
                                    <w:spacing w:after="0"/>
                                    <w:rPr>
                                      <w:i/>
                                      <w:iCs/>
                                      <w:color w:val="1D3251" w:themeColor="accent1"/>
                                      <w:sz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1D3251" w:themeColor="accent1"/>
                                      <w:sz w:val="24"/>
                                      <w:szCs w:val="24"/>
                                      <w:lang w:val="en-IN"/>
                                    </w:rPr>
                                    <w:t>Teamwork, Creative, Open minded.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E75502" id="Text Box 2" o:spid="_x0000_s1030" type="#_x0000_t202" style="position:absolute;margin-left:9pt;margin-top:.15pt;width:134.4pt;height:94.65pt;z-index:-25165721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" filled="f" stroked="f">
                      <v:textbox>
                        <w:txbxContent>
                          <w:p w14:paraId="0B624EFB" w14:textId="061371CA" w:rsidR="00487FA4" w:rsidRPr="00487FA4" w:rsidRDefault="00487FA4">
                            <w:pPr>
                              <w:pBdr>
                                <w:top w:val="single" w:sz="24" w:space="8" w:color="1D3251" w:themeColor="accent1"/>
                                <w:bottom w:val="single" w:sz="24" w:space="8" w:color="1D3251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D3251" w:themeColor="accent1"/>
                                <w:sz w:val="24"/>
                                <w:szCs w:val="24"/>
                                <w:u w:val="single"/>
                                <w:lang w:val="en-IN"/>
                              </w:rPr>
                            </w:pPr>
                            <w:r w:rsidRPr="00487FA4">
                              <w:rPr>
                                <w:i/>
                                <w:iCs/>
                                <w:color w:val="1D3251" w:themeColor="accent1"/>
                                <w:sz w:val="24"/>
                                <w:szCs w:val="24"/>
                                <w:u w:val="single"/>
                                <w:lang w:val="en-IN"/>
                              </w:rPr>
                              <w:t>Skills and Abilities</w:t>
                            </w:r>
                          </w:p>
                          <w:p w14:paraId="3301161E" w14:textId="24637A48" w:rsidR="00487FA4" w:rsidRDefault="00487FA4">
                            <w:pPr>
                              <w:pBdr>
                                <w:top w:val="single" w:sz="24" w:space="8" w:color="1D3251" w:themeColor="accent1"/>
                                <w:bottom w:val="single" w:sz="24" w:space="8" w:color="1D3251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D3251" w:themeColor="accent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D3251" w:themeColor="accent1"/>
                                <w:sz w:val="24"/>
                                <w:szCs w:val="24"/>
                                <w:lang w:val="en-IN"/>
                              </w:rPr>
                              <w:t>Hard-Working, Friendly</w:t>
                            </w:r>
                          </w:p>
                          <w:p w14:paraId="70C17B47" w14:textId="01FB096F" w:rsidR="00487FA4" w:rsidRPr="00487FA4" w:rsidRDefault="00487FA4">
                            <w:pPr>
                              <w:pBdr>
                                <w:top w:val="single" w:sz="24" w:space="8" w:color="1D3251" w:themeColor="accent1"/>
                                <w:bottom w:val="single" w:sz="24" w:space="8" w:color="1D3251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1D3251" w:themeColor="accent1"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D3251" w:themeColor="accent1"/>
                                <w:sz w:val="24"/>
                                <w:szCs w:val="24"/>
                                <w:lang w:val="en-IN"/>
                              </w:rPr>
                              <w:t>Teamwork, Creative, Open minded.</w:t>
                            </w:r>
                          </w:p>
                        </w:txbxContent>
                      </v:textbox>
                      <w10:wrap type="through" anchorx="page"/>
                    </v:shape>
                  </w:pict>
                </mc:Fallback>
              </mc:AlternateContent>
            </w:r>
          </w:p>
        </w:tc>
      </w:tr>
      <w:tr w:rsidR="00487FA4" w:rsidRPr="00487FA4" w14:paraId="4A188D3E" w14:textId="77777777" w:rsidTr="00452292">
        <w:tc>
          <w:tcPr>
            <w:tcW w:w="540" w:type="dxa"/>
            <w:vAlign w:val="center"/>
          </w:tcPr>
          <w:p w14:paraId="67F366B6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798301EA" wp14:editId="31ED5749">
                      <wp:extent cx="213066" cy="213066"/>
                      <wp:effectExtent l="0" t="0" r="0" b="0"/>
                      <wp:docPr id="143" name="Group 143" descr="Icon LinkedIn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0E6328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">
                      <v:rect id="Rectangle 144" o:spid="_x0000_s1027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">
                        <v:imagedata r:id="rId21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7FB84A20" w14:textId="6E1E7C72" w:rsidR="00CD2FD2" w:rsidRPr="00B03ED5" w:rsidRDefault="008D4795" w:rsidP="00CD2FD2">
            <w:pPr>
              <w:pStyle w:val="Contact"/>
            </w:pPr>
            <w:r>
              <w:rPr>
                <w:rStyle w:val="vanity-namedomain"/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www.linkedin.com/</w:t>
            </w:r>
            <w:r w:rsidR="00D4307F">
              <w:rPr>
                <w:rStyle w:val="vanity-namedomain"/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in/</w:t>
            </w:r>
            <w:r>
              <w:rPr>
                <w:rStyle w:val="vanity-namedisplay-name"/>
                <w:rFonts w:ascii="Segoe UI" w:hAnsi="Segoe UI" w:cs="Segoe UI"/>
                <w:bdr w:val="none" w:sz="0" w:space="0" w:color="auto" w:frame="1"/>
                <w:shd w:val="clear" w:color="auto" w:fill="FFFFFF"/>
              </w:rPr>
              <w:t>yghere</w:t>
            </w:r>
          </w:p>
        </w:tc>
        <w:tc>
          <w:tcPr>
            <w:tcW w:w="450" w:type="dxa"/>
          </w:tcPr>
          <w:p w14:paraId="5C00B10C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21950A47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6DB8155D" w14:textId="77777777" w:rsidR="00CD2FD2" w:rsidRPr="00997E86" w:rsidRDefault="00CD2FD2" w:rsidP="00CD2FD2"/>
        </w:tc>
      </w:tr>
      <w:tr w:rsidR="00487FA4" w:rsidRPr="00997E86" w14:paraId="0BD07C24" w14:textId="77777777" w:rsidTr="00452292">
        <w:tc>
          <w:tcPr>
            <w:tcW w:w="540" w:type="dxa"/>
            <w:vAlign w:val="center"/>
          </w:tcPr>
          <w:p w14:paraId="2AEF5220" w14:textId="3135F666" w:rsidR="00CD2FD2" w:rsidRPr="00621B5C" w:rsidRDefault="00CD2FD2" w:rsidP="00CD2FD2">
            <w:pPr>
              <w:pStyle w:val="Contact"/>
            </w:pPr>
          </w:p>
        </w:tc>
        <w:tc>
          <w:tcPr>
            <w:tcW w:w="3330" w:type="dxa"/>
            <w:gridSpan w:val="2"/>
            <w:vAlign w:val="center"/>
          </w:tcPr>
          <w:p w14:paraId="3A2E5DDB" w14:textId="3F84DAFB" w:rsidR="00CD2FD2" w:rsidRPr="00B03ED5" w:rsidRDefault="00CD2FD2" w:rsidP="00CD2FD2">
            <w:pPr>
              <w:pStyle w:val="Contact"/>
            </w:pPr>
          </w:p>
        </w:tc>
        <w:tc>
          <w:tcPr>
            <w:tcW w:w="450" w:type="dxa"/>
          </w:tcPr>
          <w:p w14:paraId="1FD3784C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0EBAB801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2C31C147" w14:textId="77777777" w:rsidR="00CD2FD2" w:rsidRPr="00997E86" w:rsidRDefault="00CD2FD2" w:rsidP="00CD2FD2"/>
        </w:tc>
      </w:tr>
      <w:tr w:rsidR="00487FA4" w:rsidRPr="00997E86" w14:paraId="11024348" w14:textId="77777777" w:rsidTr="00452292">
        <w:tc>
          <w:tcPr>
            <w:tcW w:w="540" w:type="dxa"/>
            <w:vAlign w:val="center"/>
          </w:tcPr>
          <w:p w14:paraId="58371F28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297B1E80" wp14:editId="734DE412">
                      <wp:extent cx="213066" cy="213066"/>
                      <wp:effectExtent l="0" t="0" r="0" b="0"/>
                      <wp:docPr id="150" name="Group 150" descr="Icon Website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268738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">
                      <v:rect id="Rectangle 151" o:spid="_x0000_s1027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">
                        <v:imagedata r:id="rId24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55B33691" w14:textId="64F9F371" w:rsidR="00CD2FD2" w:rsidRPr="00B03ED5" w:rsidRDefault="00694E49" w:rsidP="00CD2FD2">
            <w:pPr>
              <w:pStyle w:val="Contact"/>
            </w:pPr>
            <w:r>
              <w:t>y</w:t>
            </w:r>
            <w:r w:rsidR="008D4795">
              <w:t>ghere.github.io</w:t>
            </w:r>
          </w:p>
        </w:tc>
        <w:tc>
          <w:tcPr>
            <w:tcW w:w="450" w:type="dxa"/>
          </w:tcPr>
          <w:p w14:paraId="57414E3D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7F6353C5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2091B610" w14:textId="77777777" w:rsidR="00CD2FD2" w:rsidRPr="00997E86" w:rsidRDefault="00CD2FD2" w:rsidP="00CD2FD2"/>
        </w:tc>
      </w:tr>
      <w:tr w:rsidR="00487FA4" w:rsidRPr="00997E86" w14:paraId="5B394D8B" w14:textId="77777777" w:rsidTr="00C777FF">
        <w:trPr>
          <w:trHeight w:val="720"/>
        </w:trPr>
        <w:tc>
          <w:tcPr>
            <w:tcW w:w="3870" w:type="dxa"/>
            <w:gridSpan w:val="3"/>
          </w:tcPr>
          <w:p w14:paraId="1EDBCEDD" w14:textId="77777777" w:rsidR="00CD2FD2" w:rsidRPr="00997E86" w:rsidRDefault="00CD2FD2" w:rsidP="00CD2FD2"/>
        </w:tc>
        <w:tc>
          <w:tcPr>
            <w:tcW w:w="450" w:type="dxa"/>
          </w:tcPr>
          <w:p w14:paraId="719BC67B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001A407E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0A28D328" w14:textId="77777777" w:rsidR="00CD2FD2" w:rsidRPr="00997E86" w:rsidRDefault="00CD2FD2" w:rsidP="00CD2FD2"/>
        </w:tc>
      </w:tr>
      <w:tr w:rsidR="00487FA4" w:rsidRPr="00997E86" w14:paraId="519FA505" w14:textId="77777777" w:rsidTr="005B7DB3">
        <w:trPr>
          <w:trHeight w:val="288"/>
        </w:trPr>
        <w:tc>
          <w:tcPr>
            <w:tcW w:w="3870" w:type="dxa"/>
            <w:gridSpan w:val="3"/>
          </w:tcPr>
          <w:p w14:paraId="4060B590" w14:textId="77777777" w:rsidR="00CD2FD2" w:rsidRPr="00997E86" w:rsidRDefault="00CD2FD2" w:rsidP="00CD2FD2"/>
        </w:tc>
        <w:tc>
          <w:tcPr>
            <w:tcW w:w="450" w:type="dxa"/>
          </w:tcPr>
          <w:p w14:paraId="59222B54" w14:textId="77777777" w:rsidR="00CD2FD2" w:rsidRPr="00997E86" w:rsidRDefault="00CD2FD2" w:rsidP="00CD2FD2"/>
        </w:tc>
        <w:tc>
          <w:tcPr>
            <w:tcW w:w="3600" w:type="dxa"/>
            <w:tcBorders>
              <w:top w:val="single" w:sz="4" w:space="0" w:color="D9D9D9" w:themeColor="background1" w:themeShade="D9"/>
            </w:tcBorders>
          </w:tcPr>
          <w:p w14:paraId="0EE52370" w14:textId="2D5BAA6B" w:rsidR="00CD2FD2" w:rsidRPr="00997E86" w:rsidRDefault="00CD2FD2" w:rsidP="00CD2FD2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14:paraId="078D4513" w14:textId="4A745649" w:rsidR="00CD2FD2" w:rsidRPr="00997E86" w:rsidRDefault="00CD2FD2" w:rsidP="00CD2FD2"/>
        </w:tc>
      </w:tr>
      <w:tr w:rsidR="00487FA4" w:rsidRPr="00997E86" w14:paraId="6AF869F8" w14:textId="77777777" w:rsidTr="003C0BB5">
        <w:tc>
          <w:tcPr>
            <w:tcW w:w="3870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DFD3ED05F9B24AFF9E31EC1972045611"/>
              </w:placeholder>
              <w:temporary/>
              <w:showingPlcHdr/>
              <w15:appearance w15:val="hidden"/>
            </w:sdtPr>
            <w:sdtEndPr/>
            <w:sdtContent>
              <w:p w14:paraId="748A96B7" w14:textId="77777777" w:rsidR="00144072" w:rsidRDefault="00144072" w:rsidP="00144072">
                <w:pPr>
                  <w:pStyle w:val="Heading1"/>
                </w:pPr>
                <w:r>
                  <w:t>Skills</w:t>
                </w:r>
              </w:p>
            </w:sdtContent>
          </w:sdt>
          <w:p w14:paraId="03C4EBE3" w14:textId="77777777" w:rsidR="00144072" w:rsidRDefault="00144072" w:rsidP="00144072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E338300" wp14:editId="50C15329">
                      <wp:extent cx="2176361" cy="2046002"/>
                      <wp:effectExtent l="0" t="0" r="0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76361" cy="2046002"/>
                                <a:chOff x="0" y="0"/>
                                <a:chExt cx="2176361" cy="2046002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AE9C386" w14:textId="4FD0D578" w:rsidR="00144072" w:rsidRPr="008D4795" w:rsidRDefault="00D4307F" w:rsidP="008E2197">
                                      <w:pPr>
                                        <w:pStyle w:val="Skill"/>
                                        <w:rPr>
                                          <w:lang w:val="en-IN"/>
                                        </w:rPr>
                                      </w:pPr>
                                      <w:r>
                                        <w:rPr>
                                          <w:lang w:val="en-IN"/>
                                        </w:rPr>
                                        <w:t xml:space="preserve">HTML, </w:t>
                                      </w:r>
                                      <w:r w:rsidR="00487FA4">
                                        <w:rPr>
                                          <w:lang w:val="en-IN"/>
                                        </w:rPr>
                                        <w:t>CSS, JS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4913494"/>
                                    <a:ext cx="2137143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TextBox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8D32030" w14:textId="6616183E" w:rsidR="00144072" w:rsidRPr="008D4795" w:rsidRDefault="008D4795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  <w:lang w:val="en-IN"/>
                                        </w:rPr>
                                      </w:pPr>
                                      <w:r>
                                        <w:rPr>
                                          <w:lang w:val="en-IN"/>
                                        </w:rPr>
                                        <w:t>10/10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549"/>
                                  <a:ext cx="2152098" cy="319838"/>
                                  <a:chOff x="502195" y="5339487"/>
                                  <a:chExt cx="2152098" cy="319838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E47A531" w14:textId="555A681F" w:rsidR="008E2197" w:rsidRDefault="00D4307F" w:rsidP="008E2197">
                                      <w:pPr>
                                        <w:pStyle w:val="Skill"/>
                                      </w:pPr>
                                      <w:r>
                                        <w:t>PHP, MYSQL</w:t>
                                      </w:r>
                                    </w:p>
                                    <w:p w14:paraId="6D990198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5339487"/>
                                    <a:ext cx="2030818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TextBox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6B369F0" w14:textId="4A6DF994" w:rsidR="00144072" w:rsidRPr="008D4795" w:rsidRDefault="008D4795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  <w:lang w:val="en-IN"/>
                                        </w:rPr>
                                      </w:pPr>
                                      <w:r>
                                        <w:rPr>
                                          <w:lang w:val="en-IN"/>
                                        </w:rPr>
                                        <w:t>9/10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7237"/>
                                  <a:ext cx="2152098" cy="319775"/>
                                  <a:chOff x="502195" y="5765619"/>
                                  <a:chExt cx="2152098" cy="319775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0FCFAC1" w14:textId="31E1262D" w:rsidR="008E2197" w:rsidRDefault="00D4307F" w:rsidP="008E2197">
                                      <w:pPr>
                                        <w:pStyle w:val="Skill"/>
                                      </w:pPr>
                                      <w:r>
                                        <w:t>React, Redux</w:t>
                                      </w:r>
                                    </w:p>
                                    <w:p w14:paraId="442C854C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19"/>
                                    <a:ext cx="2083981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5765619"/>
                                    <a:ext cx="1903228" cy="163249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TextBox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76563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99600AE" w14:textId="7710DDF3" w:rsidR="008E2197" w:rsidRDefault="008D4795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7/10</w:t>
                                      </w:r>
                                    </w:p>
                                    <w:p w14:paraId="7AA4D0E0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 descr="Skill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875"/>
                                  <a:ext cx="2152098" cy="319762"/>
                                  <a:chOff x="502195" y="6191701"/>
                                  <a:chExt cx="2152098" cy="319762"/>
                                </a:xfrm>
                              </wpg:grpSpPr>
                              <wps:wsp>
                                <wps:cNvPr id="33" name="TextBox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A9CBE58" w14:textId="48448F4F" w:rsidR="008E2197" w:rsidRDefault="00430159" w:rsidP="008E2197">
                                      <w:pPr>
                                        <w:pStyle w:val="Skill"/>
                                      </w:pPr>
                                      <w:r>
                                        <w:t>Wordpress</w:t>
                                      </w:r>
                                    </w:p>
                                    <w:p w14:paraId="3A3EF85B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Rectangle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5" name="Rectangle 35">
                                  <a:extLst>
                                    <a:ext uri="{FF2B5EF4-FFF2-40B4-BE49-F238E27FC236}">
                                      <a16:creationId xmlns:a16="http://schemas.microsoft.com/office/drawing/2014/main" id="{ABB252AF-D7F5-412C-A251-F4E190A2C88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7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TextBox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25D51A0" w14:textId="77777777" w:rsidR="008E2197" w:rsidRDefault="00F0236D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298687537"/>
                                          <w:placeholder>
                                            <w:docPart w:val="C4A860DF93DA4E0C8C01A96A648F91CB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10 / 10</w:t>
                                          </w:r>
                                        </w:sdtContent>
                                      </w:sdt>
                                    </w:p>
                                    <w:p w14:paraId="7111332D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 descr="Skill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948"/>
                                  <a:ext cx="2176361" cy="341054"/>
                                  <a:chOff x="502195" y="6617742"/>
                                  <a:chExt cx="2176361" cy="341054"/>
                                </a:xfrm>
                              </wpg:grpSpPr>
                              <wps:wsp>
                                <wps:cNvPr id="29" name="TextBox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26458" y="680733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203CE13" w14:textId="372B6969" w:rsidR="008E2197" w:rsidRDefault="00430159" w:rsidP="008E2197">
                                      <w:pPr>
                                        <w:pStyle w:val="Skill"/>
                                      </w:pPr>
                                      <w:r>
                                        <w:t>Data Driven Design</w:t>
                                      </w:r>
                                    </w:p>
                                    <w:p w14:paraId="470592DB" w14:textId="77777777" w:rsidR="00144072" w:rsidRDefault="00144072" w:rsidP="008E2197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angle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Arrow: Pentagon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6617742"/>
                                    <a:ext cx="2030616" cy="177014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TextBox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205074C" w14:textId="0EB1A41A" w:rsidR="008E2197" w:rsidRDefault="00430159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9/10</w:t>
                                      </w:r>
                                    </w:p>
                                    <w:p w14:paraId="65F5A2AF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338300" id="Group 153" o:spid="_x0000_s1031" style="width:171.35pt;height:161.1pt;mso-position-horizontal-relative:char;mso-position-vertical-relative:line" coordsize="21763,20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">
                      <v:group id="Group 16" o:spid="_x0000_s1032" alt="Skill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 id="TextBox 55" o:spid="_x0000_s1033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14:paraId="0AE9C386" w14:textId="4FD0D578" w:rsidR="00144072" w:rsidRPr="008D4795" w:rsidRDefault="00D4307F" w:rsidP="008E2197">
                                <w:pPr>
                                  <w:pStyle w:val="Skill"/>
                                  <w:rPr>
                                    <w:lang w:val="en-IN"/>
                                  </w:rPr>
                                </w:pPr>
                                <w:r>
                                  <w:rPr>
                                    <w:lang w:val="en-IN"/>
                                  </w:rPr>
                                  <w:t xml:space="preserve">HTML, </w:t>
                                </w:r>
                                <w:r w:rsidR="00487FA4">
                                  <w:rPr>
                                    <w:lang w:val="en-IN"/>
                                  </w:rPr>
                                  <w:t>CSS, JS</w:t>
                                </w:r>
                              </w:p>
                            </w:txbxContent>
                          </v:textbox>
                        </v:shape>
                        <v:rect id="Rectangle 58" o:spid="_x0000_s1034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" fillcolor="#cdedda [3207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59" o:spid="_x0000_s1035" type="#_x0000_t15" style="position:absolute;left:5021;top:49134;width:21372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" adj="20775" fillcolor="#1d3251 [3204]" stroked="f" strokeweight="1pt"/>
                        <v:shape id="TextBox 58" o:spid="_x0000_s1036" type="#_x0000_t202" style="position:absolute;left:11742;top:49134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14:paraId="78D32030" w14:textId="6616183E" w:rsidR="00144072" w:rsidRPr="008D4795" w:rsidRDefault="008D4795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>
                                  <w:rPr>
                                    <w:lang w:val="en-IN"/>
                                  </w:rPr>
                                  <w:t>10/10</w:t>
                                </w:r>
                              </w:p>
                            </w:txbxContent>
                          </v:textbox>
                        </v:shape>
                      </v:group>
                      <v:group id="Group 24" o:spid="_x0000_s1037" alt="Skill" style="position:absolute;top:4285;width:21520;height:3198" coordorigin="5021,53394" coordsize="21520,3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xtBox 114" o:spid="_x0000_s1038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14:paraId="0E47A531" w14:textId="555A681F" w:rsidR="008E2197" w:rsidRDefault="00D4307F" w:rsidP="008E2197">
                                <w:pPr>
                                  <w:pStyle w:val="Skill"/>
                                </w:pPr>
                                <w:r>
                                  <w:t>PHP, MYSQL</w:t>
                                </w:r>
                              </w:p>
                              <w:p w14:paraId="6D990198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42" o:spid="_x0000_s1039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26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PoW/L+EHyNUNAAD//wMAUEsBAi0AFAAGAAgAAAAhANvh9svuAAAAhQEAABMAAAAAAAAA&#10;AAAAAAAAAAAAAFtDb250ZW50X1R5cGVzXS54bWxQSwECLQAUAAYACAAAACEAWvQsW78AAAAVAQAA&#10;CwAAAAAAAAAAAAAAAAAfAQAAX3JlbHMvLnJlbHNQSwECLQAUAAYACAAAACEApXJNusYAAADbAAAA&#10;DwAAAAAAAAAAAAAAAAAHAgAAZHJzL2Rvd25yZXYueG1sUEsFBgAAAAADAAMAtwAAAPoCAAAAAA==&#10;" fillcolor="#cdedda [3207]" stroked="f" strokeweight="1pt"/>
                        <v:shape id="Arrow: Pentagon 43" o:spid="_x0000_s1040" type="#_x0000_t15" style="position:absolute;left:5021;top:53394;width:20309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" adj="20732" fillcolor="#1d3251 [3204]" stroked="f" strokeweight="1pt"/>
                        <v:shape id="TextBox 117" o:spid="_x0000_s1041" type="#_x0000_t202" style="position:absolute;left:11742;top:53395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14:paraId="06B369F0" w14:textId="4A6DF994" w:rsidR="00144072" w:rsidRPr="008D4795" w:rsidRDefault="008D4795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  <w:lang w:val="en-IN"/>
                                  </w:rPr>
                                </w:pPr>
                                <w:r>
                                  <w:rPr>
                                    <w:lang w:val="en-IN"/>
                                  </w:rPr>
                                  <w:t>9/10</w:t>
                                </w:r>
                              </w:p>
                            </w:txbxContent>
                          </v:textbox>
                        </v:shape>
                      </v:group>
                      <v:group id="Group 25" o:spid="_x0000_s1042" alt="Skill" style="position:absolute;top:8572;width:21520;height:3198" coordorigin="5021,57656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Box 119" o:spid="_x0000_s1043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14:paraId="40FCFAC1" w14:textId="31E1262D" w:rsidR="008E2197" w:rsidRDefault="00D4307F" w:rsidP="008E2197">
                                <w:pPr>
                                  <w:pStyle w:val="Skill"/>
                                </w:pPr>
                                <w:r>
                                  <w:t>React, Redux</w:t>
                                </w:r>
                              </w:p>
                              <w:p w14:paraId="442C854C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8" o:spid="_x0000_s1044" style="position:absolute;left:5021;top:57656;width:20840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t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IwNX8IPkOtfAAAA//8DAFBLAQItABQABgAIAAAAIQDb4fbL7gAAAIUBAAATAAAAAAAAAAAA&#10;AAAAAAAAAABbQ29udGVudF9UeXBlc10ueG1sUEsBAi0AFAAGAAgAAAAhAFr0LFu/AAAAFQEAAAsA&#10;AAAAAAAAAAAAAAAAHwEAAF9yZWxzLy5yZWxzUEsBAi0AFAAGAAgAAAAhAJycCS3EAAAA2wAAAA8A&#10;AAAAAAAAAAAAAAAABwIAAGRycy9kb3ducmV2LnhtbFBLBQYAAAAAAwADALcAAAD4AgAAAAA=&#10;" fillcolor="#cdedda [3207]" stroked="f" strokeweight="1pt"/>
                        <v:shape id="Arrow: Pentagon 39" o:spid="_x0000_s1045" type="#_x0000_t15" style="position:absolute;left:5021;top:57656;width:1903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" adj="20674" fillcolor="#1d3251 [3204]" stroked="f" strokeweight="1pt"/>
                        <v:shape id="TextBox 122" o:spid="_x0000_s1046" type="#_x0000_t202" style="position:absolute;left:11742;top:57656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14:paraId="299600AE" w14:textId="7710DDF3" w:rsidR="008E2197" w:rsidRDefault="008D4795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7/10</w:t>
                                </w:r>
                              </w:p>
                              <w:p w14:paraId="7AA4D0E0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6" o:spid="_x0000_s1047" alt="Skill" style="position:absolute;top:12858;width:21520;height:3198" coordorigin="5021,6191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TextBox 124" o:spid="_x0000_s1048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  <v:textbox inset="0,0,0,0">
                            <w:txbxContent>
                              <w:p w14:paraId="0A9CBE58" w14:textId="48448F4F" w:rsidR="008E2197" w:rsidRDefault="00430159" w:rsidP="008E2197">
                                <w:pPr>
                                  <w:pStyle w:val="Skill"/>
                                </w:pPr>
                                <w:r>
                                  <w:t>Wordpress</w:t>
                                </w:r>
                              </w:p>
                              <w:p w14:paraId="3A3EF85B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4" o:spid="_x0000_s1049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" fillcolor="#cdedda [3207]" stroked="f" strokeweight="1pt"/>
                        <v:rect id="Rectangle 35" o:spid="_x0000_s1050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Kn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" fillcolor="#1d3251 [3204]" stroked="f" strokeweight="1pt"/>
                        <v:shape id="TextBox 127" o:spid="_x0000_s1051" type="#_x0000_t202" style="position:absolute;left:11742;top:61917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  <v:textbox inset="0,0,0,0">
                            <w:txbxContent>
                              <w:p w14:paraId="225D51A0" w14:textId="77777777" w:rsidR="008E2197" w:rsidRDefault="00F0236D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298687537"/>
                                    <w:placeholder>
                                      <w:docPart w:val="C4A860DF93DA4E0C8C01A96A648F91CB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10 / 10</w:t>
                                    </w:r>
                                  </w:sdtContent>
                                </w:sdt>
                              </w:p>
                              <w:p w14:paraId="7111332D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7" o:spid="_x0000_s1052" alt="Skill" style="position:absolute;top:17049;width:21763;height:3411" coordorigin="5021,66177" coordsize="21763,3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TextBox 129" o:spid="_x0000_s1053" type="#_x0000_t202" style="position:absolute;left:5264;top:68073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p w14:paraId="6203CE13" w14:textId="372B6969" w:rsidR="008E2197" w:rsidRDefault="00430159" w:rsidP="008E2197">
                                <w:pPr>
                                  <w:pStyle w:val="Skill"/>
                                </w:pPr>
                                <w:r>
                                  <w:t>Data Driven Design</w:t>
                                </w:r>
                              </w:p>
                              <w:p w14:paraId="470592DB" w14:textId="77777777" w:rsidR="00144072" w:rsidRDefault="00144072" w:rsidP="008E2197"/>
                            </w:txbxContent>
                          </v:textbox>
                        </v:shape>
                        <v:rect id="Rectangle 30" o:spid="_x0000_s1054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Ur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KwPX8IPkOtfAAAA//8DAFBLAQItABQABgAIAAAAIQDb4fbL7gAAAIUBAAATAAAAAAAAAAAA&#10;AAAAAAAAAABbQ29udGVudF9UeXBlc10ueG1sUEsBAi0AFAAGAAgAAAAhAFr0LFu/AAAAFQEAAAsA&#10;AAAAAAAAAAAAAAAAHwEAAF9yZWxzLy5yZWxzUEsBAi0AFAAGAAgAAAAhAGLqBSvEAAAA2wAAAA8A&#10;AAAAAAAAAAAAAAAABwIAAGRycy9kb3ducmV2LnhtbFBLBQYAAAAAAwADALcAAAD4AgAAAAA=&#10;" fillcolor="#cdedda [3207]" stroked="f" strokeweight="1pt"/>
                        <v:shape id="Arrow: Pentagon 31" o:spid="_x0000_s1055" type="#_x0000_t15" style="position:absolute;left:5021;top:66177;width:20307;height:1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" adj="20659" fillcolor="#1d3251 [3204]" stroked="f" strokeweight="1pt"/>
                        <v:shape id="TextBox 132" o:spid="_x0000_s1056" type="#_x0000_t202" style="position:absolute;left:11742;top:66177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<v:textbox inset="0,0,0,0">
                            <w:txbxContent>
                              <w:p w14:paraId="1205074C" w14:textId="0EB1A41A" w:rsidR="008E2197" w:rsidRDefault="00430159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9/10</w:t>
                                </w:r>
                              </w:p>
                              <w:p w14:paraId="65F5A2AF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sdt>
            <w:sdtPr>
              <w:id w:val="434569950"/>
              <w:placeholder>
                <w:docPart w:val="8752AA68565E40AC951FE670D4D48183"/>
              </w:placeholder>
              <w:temporary/>
              <w:showingPlcHdr/>
              <w15:appearance w15:val="hidden"/>
            </w:sdtPr>
            <w:sdtEndPr/>
            <w:sdtContent>
              <w:p w14:paraId="349A0B41" w14:textId="77777777" w:rsidR="008E2197" w:rsidRDefault="008E2197" w:rsidP="008E2197">
                <w:pPr>
                  <w:pStyle w:val="Heading1"/>
                </w:pPr>
                <w:r>
                  <w:t>Education</w:t>
                </w:r>
              </w:p>
            </w:sdtContent>
          </w:sdt>
          <w:p w14:paraId="14AE8167" w14:textId="775B8D84" w:rsidR="008E2197" w:rsidRDefault="004203DC" w:rsidP="008E2197">
            <w:pPr>
              <w:pStyle w:val="Heading2"/>
            </w:pPr>
            <w:r>
              <w:t>Web Integration and Techniques</w:t>
            </w:r>
          </w:p>
          <w:p w14:paraId="05A6F628" w14:textId="7771A4B0" w:rsidR="00552F9B" w:rsidRPr="00694E49" w:rsidRDefault="00694E49" w:rsidP="00552F9B">
            <w:pPr>
              <w:pStyle w:val="Heading4"/>
            </w:pPr>
            <w:r w:rsidRPr="00694E49">
              <w:rPr>
                <w:rFonts w:ascii="Arial" w:hAnsi="Arial" w:cs="Arial"/>
                <w:shd w:val="clear" w:color="auto" w:fill="FFFFFF"/>
              </w:rPr>
              <w:t xml:space="preserve">ISI, </w:t>
            </w:r>
            <w:proofErr w:type="spellStart"/>
            <w:r w:rsidRPr="00694E49">
              <w:rPr>
                <w:rFonts w:ascii="Arial" w:hAnsi="Arial" w:cs="Arial"/>
                <w:shd w:val="clear" w:color="auto" w:fill="FFFFFF"/>
              </w:rPr>
              <w:t>L'</w:t>
            </w:r>
            <w:r w:rsidR="00013C6E">
              <w:rPr>
                <w:rFonts w:ascii="Arial" w:hAnsi="Arial" w:cs="Arial"/>
                <w:shd w:val="clear" w:color="auto" w:fill="FFFFFF"/>
              </w:rPr>
              <w:t>I</w:t>
            </w:r>
            <w:r w:rsidRPr="00694E49">
              <w:rPr>
                <w:rFonts w:ascii="Arial" w:hAnsi="Arial" w:cs="Arial"/>
                <w:shd w:val="clear" w:color="auto" w:fill="FFFFFF"/>
              </w:rPr>
              <w:t>nstitut</w:t>
            </w:r>
            <w:proofErr w:type="spellEnd"/>
            <w:r w:rsidRPr="00694E49">
              <w:rPr>
                <w:rFonts w:ascii="Arial" w:hAnsi="Arial" w:cs="Arial"/>
                <w:shd w:val="clear" w:color="auto" w:fill="FFFFFF"/>
              </w:rPr>
              <w:t xml:space="preserve"> Supérieur d'Informatique</w:t>
            </w:r>
          </w:p>
          <w:p w14:paraId="713E16AC" w14:textId="3F3FC86F" w:rsidR="00552F9B" w:rsidRDefault="00694E49" w:rsidP="00552F9B">
            <w:r>
              <w:t>2020</w:t>
            </w:r>
            <w:r w:rsidR="00487FA4">
              <w:t>-present</w:t>
            </w:r>
          </w:p>
          <w:p w14:paraId="75F8C2E3" w14:textId="125B1868" w:rsidR="00552F9B" w:rsidRDefault="00694E49" w:rsidP="00552F9B">
            <w:pPr>
              <w:pStyle w:val="Heading2"/>
            </w:pPr>
            <w:r>
              <w:t>Computer Engineering</w:t>
            </w:r>
          </w:p>
          <w:p w14:paraId="635968C9" w14:textId="0346C175" w:rsidR="00552F9B" w:rsidRDefault="00694E49" w:rsidP="00552F9B">
            <w:pPr>
              <w:pStyle w:val="Heading4"/>
            </w:pPr>
            <w:r>
              <w:t>Thapar Polytechnic College</w:t>
            </w:r>
          </w:p>
          <w:p w14:paraId="7815DDA1" w14:textId="18D6F730" w:rsidR="00552F9B" w:rsidRDefault="00694E49" w:rsidP="00552F9B">
            <w:r>
              <w:t>2016-2019</w:t>
            </w:r>
          </w:p>
          <w:p w14:paraId="6517ED93" w14:textId="5D51172F" w:rsidR="00552F9B" w:rsidRPr="00552F9B" w:rsidRDefault="00552F9B" w:rsidP="00552F9B"/>
        </w:tc>
        <w:tc>
          <w:tcPr>
            <w:tcW w:w="450" w:type="dxa"/>
            <w:tcBorders>
              <w:left w:val="single" w:sz="4" w:space="0" w:color="D9D9D9" w:themeColor="background1" w:themeShade="D9"/>
            </w:tcBorders>
          </w:tcPr>
          <w:p w14:paraId="620207A7" w14:textId="77777777" w:rsidR="00144072" w:rsidRPr="00997E86" w:rsidRDefault="00144072" w:rsidP="00144072">
            <w:pPr>
              <w:pStyle w:val="Heading1"/>
            </w:pPr>
          </w:p>
        </w:tc>
        <w:tc>
          <w:tcPr>
            <w:tcW w:w="6480" w:type="dxa"/>
            <w:gridSpan w:val="2"/>
          </w:tcPr>
          <w:sdt>
            <w:sdtPr>
              <w:id w:val="864106690"/>
              <w:placeholder>
                <w:docPart w:val="E7531F15971E4044B584259AF51DA6DA"/>
              </w:placeholder>
              <w:temporary/>
              <w:showingPlcHdr/>
              <w15:appearance w15:val="hidden"/>
            </w:sdtPr>
            <w:sdtEndPr/>
            <w:sdtContent>
              <w:p w14:paraId="02EC770D" w14:textId="77777777" w:rsidR="00144072" w:rsidRDefault="00144072" w:rsidP="00144072">
                <w:pPr>
                  <w:pStyle w:val="Heading1"/>
                </w:pPr>
                <w:r>
                  <w:t>Experience</w:t>
                </w:r>
              </w:p>
            </w:sdtContent>
          </w:sdt>
          <w:p w14:paraId="449FD7FB" w14:textId="4F90EAAE" w:rsidR="00552F9B" w:rsidRDefault="00C71944" w:rsidP="00552F9B">
            <w:pPr>
              <w:pStyle w:val="Heading3"/>
            </w:pPr>
            <w:r>
              <w:t>Website Developer</w:t>
            </w:r>
          </w:p>
          <w:p w14:paraId="432DA31C" w14:textId="0587FBCB" w:rsidR="004103C0" w:rsidRDefault="00487FA4" w:rsidP="004103C0">
            <w:pPr>
              <w:pStyle w:val="Heading5"/>
            </w:pPr>
            <w:r>
              <w:t>-</w:t>
            </w:r>
            <w:r w:rsidR="00C71944">
              <w:t>Dispatch On</w:t>
            </w:r>
          </w:p>
          <w:p w14:paraId="7DCCEDF9" w14:textId="4CD34169" w:rsidR="00A6425D" w:rsidRDefault="00C71944" w:rsidP="00C71944">
            <w:pPr>
              <w:pStyle w:val="JobDescription"/>
            </w:pPr>
            <w:r>
              <w:t>Developing and Maintaining website</w:t>
            </w:r>
            <w:r w:rsidR="00487FA4">
              <w:t>.</w:t>
            </w:r>
          </w:p>
          <w:p w14:paraId="596A5F0E" w14:textId="77777777" w:rsidR="00694E49" w:rsidRDefault="00694E49" w:rsidP="00694E49">
            <w:pPr>
              <w:pStyle w:val="Heading3"/>
            </w:pPr>
          </w:p>
          <w:p w14:paraId="4CB05D24" w14:textId="357DABE5" w:rsidR="00C71944" w:rsidRDefault="00C71944" w:rsidP="00C71944">
            <w:pPr>
              <w:pStyle w:val="Heading3"/>
            </w:pPr>
            <w:r>
              <w:t>More</w:t>
            </w:r>
            <w:r>
              <w:t xml:space="preserve"> Skills</w:t>
            </w:r>
            <w:r>
              <w:t xml:space="preserve"> Related to Technology</w:t>
            </w:r>
          </w:p>
          <w:p w14:paraId="24F21435" w14:textId="77777777" w:rsidR="00C71944" w:rsidRDefault="00C71944" w:rsidP="00C71944">
            <w:pPr>
              <w:pStyle w:val="ListBullet"/>
            </w:pPr>
            <w:r>
              <w:t>Adobe Creative Cloud</w:t>
            </w:r>
          </w:p>
          <w:p w14:paraId="75FDFED5" w14:textId="77777777" w:rsidR="00C71944" w:rsidRDefault="00C71944" w:rsidP="00C71944">
            <w:pPr>
              <w:pStyle w:val="ListBullet"/>
            </w:pPr>
            <w:r>
              <w:t>Figma</w:t>
            </w:r>
          </w:p>
          <w:p w14:paraId="2C261975" w14:textId="77777777" w:rsidR="00C71944" w:rsidRDefault="00C71944" w:rsidP="00C71944">
            <w:pPr>
              <w:pStyle w:val="ListBullet"/>
            </w:pPr>
            <w:proofErr w:type="spellStart"/>
            <w:r>
              <w:t>Seo</w:t>
            </w:r>
            <w:proofErr w:type="spellEnd"/>
          </w:p>
          <w:p w14:paraId="14412824" w14:textId="77777777" w:rsidR="00487FA4" w:rsidRDefault="00C71944" w:rsidP="00487FA4">
            <w:pPr>
              <w:pStyle w:val="ListBullet"/>
            </w:pPr>
            <w:r>
              <w:t>E-commerce</w:t>
            </w:r>
          </w:p>
          <w:p w14:paraId="0D1B4A27" w14:textId="0D586C58" w:rsidR="00430159" w:rsidRPr="006C2DFF" w:rsidRDefault="00C71944" w:rsidP="00487FA4">
            <w:pPr>
              <w:pStyle w:val="ListBullet"/>
            </w:pPr>
            <w:r>
              <w:t>Video Making and Photography</w:t>
            </w:r>
          </w:p>
        </w:tc>
      </w:tr>
    </w:tbl>
    <w:p w14:paraId="57064AF3" w14:textId="24497940" w:rsidR="005A20B8" w:rsidRDefault="005A20B8"/>
    <w:sectPr w:rsidR="005A20B8" w:rsidSect="00C777FF">
      <w:headerReference w:type="default" r:id="rId25"/>
      <w:footerReference w:type="default" r:id="rId26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13789" w14:textId="77777777" w:rsidR="00F0236D" w:rsidRDefault="00F0236D" w:rsidP="00B21D64">
      <w:pPr>
        <w:spacing w:after="0" w:line="240" w:lineRule="auto"/>
      </w:pPr>
      <w:r>
        <w:separator/>
      </w:r>
    </w:p>
  </w:endnote>
  <w:endnote w:type="continuationSeparator" w:id="0">
    <w:p w14:paraId="5C132629" w14:textId="77777777" w:rsidR="00F0236D" w:rsidRDefault="00F0236D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EDF65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81A000" wp14:editId="44E3F7E4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8E0975" id="Rectangle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D48F11" w14:textId="77777777" w:rsidR="00F0236D" w:rsidRDefault="00F0236D" w:rsidP="00B21D64">
      <w:pPr>
        <w:spacing w:after="0" w:line="240" w:lineRule="auto"/>
      </w:pPr>
      <w:r>
        <w:separator/>
      </w:r>
    </w:p>
  </w:footnote>
  <w:footnote w:type="continuationSeparator" w:id="0">
    <w:p w14:paraId="762F80E6" w14:textId="77777777" w:rsidR="00F0236D" w:rsidRDefault="00F0236D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5052EF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1576453F" wp14:editId="754B36C8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CF12D8F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95"/>
    <w:rsid w:val="00013C6E"/>
    <w:rsid w:val="000161E1"/>
    <w:rsid w:val="00021303"/>
    <w:rsid w:val="000D3A2E"/>
    <w:rsid w:val="00107E81"/>
    <w:rsid w:val="001108FF"/>
    <w:rsid w:val="00144072"/>
    <w:rsid w:val="0021475C"/>
    <w:rsid w:val="003C0BB5"/>
    <w:rsid w:val="004067B9"/>
    <w:rsid w:val="004103C0"/>
    <w:rsid w:val="004203DC"/>
    <w:rsid w:val="00430159"/>
    <w:rsid w:val="00452292"/>
    <w:rsid w:val="004865C2"/>
    <w:rsid w:val="00487FA4"/>
    <w:rsid w:val="004B4147"/>
    <w:rsid w:val="00552F9B"/>
    <w:rsid w:val="005636A7"/>
    <w:rsid w:val="00591D7A"/>
    <w:rsid w:val="005A20B8"/>
    <w:rsid w:val="005B7DB3"/>
    <w:rsid w:val="0061400D"/>
    <w:rsid w:val="00621B5C"/>
    <w:rsid w:val="00694E49"/>
    <w:rsid w:val="006C2DFF"/>
    <w:rsid w:val="007571B5"/>
    <w:rsid w:val="007772B1"/>
    <w:rsid w:val="008424CE"/>
    <w:rsid w:val="00890F1A"/>
    <w:rsid w:val="008D4795"/>
    <w:rsid w:val="008E2197"/>
    <w:rsid w:val="00997E86"/>
    <w:rsid w:val="009B7D45"/>
    <w:rsid w:val="00A21AF8"/>
    <w:rsid w:val="00A417FB"/>
    <w:rsid w:val="00A6425D"/>
    <w:rsid w:val="00A96376"/>
    <w:rsid w:val="00AD420A"/>
    <w:rsid w:val="00B03ED5"/>
    <w:rsid w:val="00B21D64"/>
    <w:rsid w:val="00B73E22"/>
    <w:rsid w:val="00BB7CE4"/>
    <w:rsid w:val="00BC33C3"/>
    <w:rsid w:val="00BF0DAF"/>
    <w:rsid w:val="00C05345"/>
    <w:rsid w:val="00C33DEC"/>
    <w:rsid w:val="00C344AA"/>
    <w:rsid w:val="00C37B1A"/>
    <w:rsid w:val="00C71944"/>
    <w:rsid w:val="00C777FF"/>
    <w:rsid w:val="00CD2FD2"/>
    <w:rsid w:val="00D12DFD"/>
    <w:rsid w:val="00D4307F"/>
    <w:rsid w:val="00D57846"/>
    <w:rsid w:val="00D62B7E"/>
    <w:rsid w:val="00E506EF"/>
    <w:rsid w:val="00EC0DE1"/>
    <w:rsid w:val="00F0236D"/>
    <w:rsid w:val="00F7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B379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customStyle="1" w:styleId="vanity-namedomain">
    <w:name w:val="vanity-name__domain"/>
    <w:basedOn w:val="DefaultParagraphFont"/>
    <w:rsid w:val="008D4795"/>
  </w:style>
  <w:style w:type="character" w:customStyle="1" w:styleId="vanity-namedisplay-name">
    <w:name w:val="vanity-name__display-name"/>
    <w:basedOn w:val="DefaultParagraphFont"/>
    <w:rsid w:val="008D4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sv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svg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shasvi%20Goswami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1FB08AA5F824D70B08579DA52652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15CED-46C8-4694-8D19-EC081A7D9291}"/>
      </w:docPartPr>
      <w:docPartBody>
        <w:p w:rsidR="00000000" w:rsidRDefault="0047741B">
          <w:pPr>
            <w:pStyle w:val="E1FB08AA5F824D70B08579DA5265218C"/>
          </w:pPr>
          <w:r w:rsidRPr="007772B1">
            <w:t>ABOUT ME</w:t>
          </w:r>
        </w:p>
      </w:docPartBody>
    </w:docPart>
    <w:docPart>
      <w:docPartPr>
        <w:name w:val="DFD3ED05F9B24AFF9E31EC1972045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8CB53-8011-4C04-A3A9-F17F65267AC7}"/>
      </w:docPartPr>
      <w:docPartBody>
        <w:p w:rsidR="00000000" w:rsidRDefault="0047741B">
          <w:pPr>
            <w:pStyle w:val="DFD3ED05F9B24AFF9E31EC1972045611"/>
          </w:pPr>
          <w:r>
            <w:t>Skills</w:t>
          </w:r>
        </w:p>
      </w:docPartBody>
    </w:docPart>
    <w:docPart>
      <w:docPartPr>
        <w:name w:val="8752AA68565E40AC951FE670D4D48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F6814-B4B5-46EF-9C7C-A96C6A031787}"/>
      </w:docPartPr>
      <w:docPartBody>
        <w:p w:rsidR="00000000" w:rsidRDefault="0047741B">
          <w:pPr>
            <w:pStyle w:val="8752AA68565E40AC951FE670D4D48183"/>
          </w:pPr>
          <w:r>
            <w:t>Education</w:t>
          </w:r>
        </w:p>
      </w:docPartBody>
    </w:docPart>
    <w:docPart>
      <w:docPartPr>
        <w:name w:val="E7531F15971E4044B584259AF51DA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E76CE-1D58-46C6-B938-8715F7B1487D}"/>
      </w:docPartPr>
      <w:docPartBody>
        <w:p w:rsidR="00000000" w:rsidRDefault="0047741B">
          <w:pPr>
            <w:pStyle w:val="E7531F15971E4044B584259AF51DA6DA"/>
          </w:pPr>
          <w:r>
            <w:t>Experience</w:t>
          </w:r>
        </w:p>
      </w:docPartBody>
    </w:docPart>
    <w:docPart>
      <w:docPartPr>
        <w:name w:val="C4A860DF93DA4E0C8C01A96A648F9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24C15-91D4-4FC4-AECE-ECF9978CD2AF}"/>
      </w:docPartPr>
      <w:docPartBody>
        <w:p w:rsidR="00000000" w:rsidRDefault="0047741B">
          <w:pPr>
            <w:pStyle w:val="C4A860DF93DA4E0C8C01A96A648F91CB"/>
          </w:pPr>
          <w:r>
            <w:t>10 / 10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25"/>
    <w:rsid w:val="002C6025"/>
    <w:rsid w:val="0047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7CB8B71A4C4314BDD511274D5895E2">
    <w:name w:val="7E7CB8B71A4C4314BDD511274D5895E2"/>
  </w:style>
  <w:style w:type="paragraph" w:customStyle="1" w:styleId="93FEE1181239431A9D612874B6B58BF0">
    <w:name w:val="93FEE1181239431A9D612874B6B58BF0"/>
  </w:style>
  <w:style w:type="paragraph" w:customStyle="1" w:styleId="04F465849A584E9AB92495B6797DCAC6">
    <w:name w:val="04F465849A584E9AB92495B6797DCAC6"/>
  </w:style>
  <w:style w:type="paragraph" w:customStyle="1" w:styleId="872BE8D2E44C4108AC623797F8664A9B">
    <w:name w:val="872BE8D2E44C4108AC623797F8664A9B"/>
  </w:style>
  <w:style w:type="paragraph" w:customStyle="1" w:styleId="E1FB08AA5F824D70B08579DA5265218C">
    <w:name w:val="E1FB08AA5F824D70B08579DA5265218C"/>
  </w:style>
  <w:style w:type="paragraph" w:customStyle="1" w:styleId="C2D4EC45411447F59C2AEAE3210CF3BB">
    <w:name w:val="C2D4EC45411447F59C2AEAE3210CF3BB"/>
  </w:style>
  <w:style w:type="paragraph" w:customStyle="1" w:styleId="D018726ED8624CAD95F57E0161B398FF">
    <w:name w:val="D018726ED8624CAD95F57E0161B398FF"/>
  </w:style>
  <w:style w:type="paragraph" w:customStyle="1" w:styleId="5315EB8C05444E2AA81141290D1E74CE">
    <w:name w:val="5315EB8C05444E2AA81141290D1E74CE"/>
  </w:style>
  <w:style w:type="paragraph" w:customStyle="1" w:styleId="97E128EBD6E241D3AB2BD974A4278330">
    <w:name w:val="97E128EBD6E241D3AB2BD974A4278330"/>
  </w:style>
  <w:style w:type="paragraph" w:customStyle="1" w:styleId="0543D3094A434F94A13A2A67979F1AA6">
    <w:name w:val="0543D3094A434F94A13A2A67979F1AA6"/>
  </w:style>
  <w:style w:type="paragraph" w:customStyle="1" w:styleId="0F759E227D9B409AB27C3D21F49FC44F">
    <w:name w:val="0F759E227D9B409AB27C3D21F49FC44F"/>
  </w:style>
  <w:style w:type="paragraph" w:customStyle="1" w:styleId="6B16D509D6E84373924ECF6E0054371E">
    <w:name w:val="6B16D509D6E84373924ECF6E0054371E"/>
  </w:style>
  <w:style w:type="paragraph" w:customStyle="1" w:styleId="DFD3ED05F9B24AFF9E31EC1972045611">
    <w:name w:val="DFD3ED05F9B24AFF9E31EC1972045611"/>
  </w:style>
  <w:style w:type="paragraph" w:customStyle="1" w:styleId="8752AA68565E40AC951FE670D4D48183">
    <w:name w:val="8752AA68565E40AC951FE670D4D48183"/>
  </w:style>
  <w:style w:type="paragraph" w:customStyle="1" w:styleId="23FB63E2FD924301A7622FE5B77710B5">
    <w:name w:val="23FB63E2FD924301A7622FE5B77710B5"/>
  </w:style>
  <w:style w:type="paragraph" w:customStyle="1" w:styleId="28C2E8D0B5FE4471BE85D522735C2233">
    <w:name w:val="28C2E8D0B5FE4471BE85D522735C2233"/>
  </w:style>
  <w:style w:type="paragraph" w:customStyle="1" w:styleId="CE580ED2464D4EEFB0098BC084587536">
    <w:name w:val="CE580ED2464D4EEFB0098BC084587536"/>
  </w:style>
  <w:style w:type="paragraph" w:customStyle="1" w:styleId="0BF7B476FB53408593A9F313D1212AF3">
    <w:name w:val="0BF7B476FB53408593A9F313D1212AF3"/>
  </w:style>
  <w:style w:type="paragraph" w:customStyle="1" w:styleId="055FF377D820473C956E74A4E81F5958">
    <w:name w:val="055FF377D820473C956E74A4E81F5958"/>
  </w:style>
  <w:style w:type="paragraph" w:customStyle="1" w:styleId="C353363D9C634013BEE9DAFE84A3848A">
    <w:name w:val="C353363D9C634013BEE9DAFE84A3848A"/>
  </w:style>
  <w:style w:type="paragraph" w:customStyle="1" w:styleId="F48E95FBD42548B29E0FDE2D4FD6B7D6">
    <w:name w:val="F48E95FBD42548B29E0FDE2D4FD6B7D6"/>
  </w:style>
  <w:style w:type="paragraph" w:customStyle="1" w:styleId="2DAAC0B8A9714F78BA45C2BD7B49AFCC">
    <w:name w:val="2DAAC0B8A9714F78BA45C2BD7B49AFCC"/>
  </w:style>
  <w:style w:type="paragraph" w:customStyle="1" w:styleId="EC06AF58E150467FB9DDC81DCAF911C7">
    <w:name w:val="EC06AF58E150467FB9DDC81DCAF911C7"/>
  </w:style>
  <w:style w:type="paragraph" w:customStyle="1" w:styleId="E7531F15971E4044B584259AF51DA6DA">
    <w:name w:val="E7531F15971E4044B584259AF51DA6DA"/>
  </w:style>
  <w:style w:type="paragraph" w:customStyle="1" w:styleId="5FC91043886642A49EB3093EC2CED251">
    <w:name w:val="5FC91043886642A49EB3093EC2CED251"/>
  </w:style>
  <w:style w:type="paragraph" w:customStyle="1" w:styleId="7BF33A877E8843EA9760CFF5EC71B4F0">
    <w:name w:val="7BF33A877E8843EA9760CFF5EC71B4F0"/>
  </w:style>
  <w:style w:type="paragraph" w:customStyle="1" w:styleId="JobDescription">
    <w:name w:val="Job Description"/>
    <w:basedOn w:val="Normal"/>
    <w:link w:val="JobDescriptionChar"/>
    <w:uiPriority w:val="18"/>
    <w:qFormat/>
    <w:pPr>
      <w:spacing w:after="0" w:line="288" w:lineRule="auto"/>
    </w:pPr>
    <w:rPr>
      <w:rFonts w:eastAsiaTheme="minorHAnsi"/>
      <w:color w:val="262626" w:themeColor="text1" w:themeTint="D9"/>
      <w:sz w:val="18"/>
      <w:szCs w:val="18"/>
      <w:lang w:val="en-US" w:eastAsia="en-US"/>
    </w:rPr>
  </w:style>
  <w:style w:type="character" w:customStyle="1" w:styleId="JobDescriptionChar">
    <w:name w:val="Job Description Char"/>
    <w:basedOn w:val="DefaultParagraphFont"/>
    <w:link w:val="JobDescription"/>
    <w:uiPriority w:val="18"/>
    <w:rPr>
      <w:rFonts w:eastAsiaTheme="minorHAnsi"/>
      <w:color w:val="262626" w:themeColor="text1" w:themeTint="D9"/>
      <w:sz w:val="18"/>
      <w:szCs w:val="18"/>
      <w:lang w:val="en-US" w:eastAsia="en-US"/>
    </w:rPr>
  </w:style>
  <w:style w:type="paragraph" w:customStyle="1" w:styleId="BEAAE82E63E346FDB29B1A56905E5829">
    <w:name w:val="BEAAE82E63E346FDB29B1A56905E5829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  <w:lang w:val="en-US" w:eastAsia="en-US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customStyle="1" w:styleId="5A3BE10C2D09458995540089BD98F104">
    <w:name w:val="5A3BE10C2D09458995540089BD98F104"/>
  </w:style>
  <w:style w:type="paragraph" w:customStyle="1" w:styleId="ACBC75CEAC294370819C4B18C708810D">
    <w:name w:val="ACBC75CEAC294370819C4B18C708810D"/>
  </w:style>
  <w:style w:type="paragraph" w:customStyle="1" w:styleId="FEDDAFC3023645B19C686C2C4CE63BC8">
    <w:name w:val="FEDDAFC3023645B19C686C2C4CE63BC8"/>
  </w:style>
  <w:style w:type="paragraph" w:customStyle="1" w:styleId="22993FFF9C954C058B21F53DA56DA6A9">
    <w:name w:val="22993FFF9C954C058B21F53DA56DA6A9"/>
  </w:style>
  <w:style w:type="paragraph" w:customStyle="1" w:styleId="0E0AD78BEB124265B811FAA8A7D82877">
    <w:name w:val="0E0AD78BEB124265B811FAA8A7D82877"/>
  </w:style>
  <w:style w:type="paragraph" w:customStyle="1" w:styleId="452AE44FEA9A4A5D83363B5F612D0B13">
    <w:name w:val="452AE44FEA9A4A5D83363B5F612D0B13"/>
  </w:style>
  <w:style w:type="paragraph" w:customStyle="1" w:styleId="BC98E95FFF2A414E93A7A5EDC81263C3">
    <w:name w:val="BC98E95FFF2A414E93A7A5EDC81263C3"/>
  </w:style>
  <w:style w:type="paragraph" w:customStyle="1" w:styleId="AA3AE0E8731A446CA46894C5042DA654">
    <w:name w:val="AA3AE0E8731A446CA46894C5042DA654"/>
  </w:style>
  <w:style w:type="paragraph" w:customStyle="1" w:styleId="BA7B4A005DB14F5E8FEFCF5981CAB579">
    <w:name w:val="BA7B4A005DB14F5E8FEFCF5981CAB579"/>
  </w:style>
  <w:style w:type="paragraph" w:customStyle="1" w:styleId="4FBFAF7D7B7543079204FE5EB882516C">
    <w:name w:val="4FBFAF7D7B7543079204FE5EB882516C"/>
  </w:style>
  <w:style w:type="paragraph" w:customStyle="1" w:styleId="9910566B9A1441A482A12E75EF87296D">
    <w:name w:val="9910566B9A1441A482A12E75EF87296D"/>
  </w:style>
  <w:style w:type="paragraph" w:customStyle="1" w:styleId="8AC00B77F20D478FB11847AA4C4E0026">
    <w:name w:val="8AC00B77F20D478FB11847AA4C4E0026"/>
  </w:style>
  <w:style w:type="paragraph" w:customStyle="1" w:styleId="C696DAEA53A1436198F74AAD52739F7B">
    <w:name w:val="C696DAEA53A1436198F74AAD52739F7B"/>
  </w:style>
  <w:style w:type="paragraph" w:customStyle="1" w:styleId="C3CC993CC8F3405F8336CD7714155290">
    <w:name w:val="C3CC993CC8F3405F8336CD7714155290"/>
  </w:style>
  <w:style w:type="paragraph" w:customStyle="1" w:styleId="B48F62EBC6A946F091110D3FA73BD69C">
    <w:name w:val="B48F62EBC6A946F091110D3FA73BD69C"/>
  </w:style>
  <w:style w:type="paragraph" w:customStyle="1" w:styleId="185652797BA644A8AC2C1210240515AB">
    <w:name w:val="185652797BA644A8AC2C1210240515AB"/>
  </w:style>
  <w:style w:type="paragraph" w:customStyle="1" w:styleId="F245E798B383485FA6D529E507EC6A99">
    <w:name w:val="F245E798B383485FA6D529E507EC6A99"/>
  </w:style>
  <w:style w:type="paragraph" w:customStyle="1" w:styleId="D674329719944956A308205CA06FD674">
    <w:name w:val="D674329719944956A308205CA06FD674"/>
  </w:style>
  <w:style w:type="paragraph" w:customStyle="1" w:styleId="C4A860DF93DA4E0C8C01A96A648F91CB">
    <w:name w:val="C4A860DF93DA4E0C8C01A96A648F91CB"/>
  </w:style>
  <w:style w:type="paragraph" w:customStyle="1" w:styleId="951007B539F749378A09C84C6E78497D">
    <w:name w:val="951007B539F749378A09C84C6E78497D"/>
  </w:style>
  <w:style w:type="paragraph" w:customStyle="1" w:styleId="E4620DFDBBC24902B2A5DAB2CDC0D7BD">
    <w:name w:val="E4620DFDBBC24902B2A5DAB2CDC0D7BD"/>
  </w:style>
  <w:style w:type="paragraph" w:customStyle="1" w:styleId="517F0EBB3C104C41A80ADA3E6CAB1B1E">
    <w:name w:val="517F0EBB3C104C41A80ADA3E6CAB1B1E"/>
    <w:rsid w:val="002C60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</Template>
  <TotalTime>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2021-04-03T00:49:00Z</dcterms:created>
  <dcterms:modified xsi:type="dcterms:W3CDTF">2021-04-03T00:49:00Z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